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6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5580"/>
        <w:gridCol w:w="2070"/>
        <w:gridCol w:w="126"/>
      </w:tblGrid>
      <w:tr w:rsidR="007B377C" w:rsidRPr="007B377C" w:rsidTr="00652588">
        <w:trPr>
          <w:trHeight w:val="720"/>
        </w:trPr>
        <w:tc>
          <w:tcPr>
            <w:tcW w:w="2070" w:type="dxa"/>
          </w:tcPr>
          <w:p w:rsidR="0084456D" w:rsidRPr="007B377C" w:rsidRDefault="0084456D" w:rsidP="002910F7">
            <w:pPr>
              <w:spacing w:line="240" w:lineRule="auto"/>
              <w:rPr>
                <w:rFonts w:cstheme="minorHAnsi"/>
                <w:color w:val="auto"/>
              </w:rPr>
            </w:pPr>
          </w:p>
        </w:tc>
        <w:tc>
          <w:tcPr>
            <w:tcW w:w="7776" w:type="dxa"/>
            <w:gridSpan w:val="3"/>
            <w:tcMar>
              <w:bottom w:w="576" w:type="dxa"/>
            </w:tcMar>
          </w:tcPr>
          <w:p w:rsidR="00652588" w:rsidRPr="007B377C" w:rsidRDefault="00E71967" w:rsidP="00652588">
            <w:pPr>
              <w:pStyle w:val="Title"/>
              <w:rPr>
                <w:color w:val="auto"/>
              </w:rPr>
            </w:pPr>
            <w:sdt>
              <w:sdtPr>
                <w:rPr>
                  <w:color w:val="auto"/>
                </w:rPr>
                <w:alias w:val="Your Name"/>
                <w:tag w:val=""/>
                <w:id w:val="1246310863"/>
                <w:placeholder>
                  <w:docPart w:val="3877C8BBC4F948E3A42C84105889365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52588" w:rsidRPr="007B377C">
                  <w:rPr>
                    <w:color w:val="auto"/>
                  </w:rPr>
                  <w:t>Alden Murray</w:t>
                </w:r>
              </w:sdtContent>
            </w:sdt>
          </w:p>
          <w:p w:rsidR="0084456D" w:rsidRPr="007B377C" w:rsidRDefault="00652588" w:rsidP="00652588">
            <w:pPr>
              <w:pStyle w:val="NoSpacing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 xml:space="preserve"> </w:t>
            </w:r>
            <w:r w:rsidR="00233786" w:rsidRPr="007B377C">
              <w:rPr>
                <w:rFonts w:ascii="Arial" w:hAnsi="Arial" w:cs="Arial"/>
                <w:color w:val="auto"/>
              </w:rPr>
              <w:t>103, Goose Hill Road, Chester CT</w:t>
            </w:r>
            <w:r w:rsidR="00863021" w:rsidRPr="007B377C">
              <w:rPr>
                <w:rFonts w:ascii="Arial" w:hAnsi="Arial" w:cs="Arial"/>
                <w:color w:val="auto"/>
              </w:rPr>
              <w:t>  </w:t>
            </w:r>
            <w:r w:rsidR="00863021" w:rsidRPr="007B377C">
              <w:rPr>
                <w:rStyle w:val="Emphasis"/>
                <w:rFonts w:ascii="Arial" w:hAnsi="Arial" w:cs="Arial"/>
                <w:color w:val="auto"/>
              </w:rPr>
              <w:t>|</w:t>
            </w:r>
            <w:r w:rsidR="00863021" w:rsidRPr="007B377C">
              <w:rPr>
                <w:rFonts w:ascii="Arial" w:hAnsi="Arial" w:cs="Arial"/>
                <w:color w:val="auto"/>
              </w:rPr>
              <w:t> </w:t>
            </w:r>
            <w:r w:rsidR="00863021" w:rsidRPr="007B377C">
              <w:rPr>
                <w:rFonts w:ascii="Arial" w:hAnsi="Arial" w:cs="Arial"/>
                <w:color w:val="auto"/>
                <w:kern w:val="20"/>
              </w:rPr>
              <w:t> </w:t>
            </w:r>
            <w:r w:rsidR="00233786" w:rsidRPr="007B377C">
              <w:rPr>
                <w:rFonts w:ascii="Arial" w:hAnsi="Arial" w:cs="Arial"/>
                <w:color w:val="auto"/>
              </w:rPr>
              <w:t>alden103@gmail.com</w:t>
            </w:r>
            <w:r w:rsidR="00863021" w:rsidRPr="007B377C">
              <w:rPr>
                <w:rFonts w:ascii="Arial" w:hAnsi="Arial" w:cs="Arial"/>
                <w:color w:val="auto"/>
              </w:rPr>
              <w:t>  </w:t>
            </w:r>
            <w:r w:rsidR="00863021" w:rsidRPr="007B377C">
              <w:rPr>
                <w:rStyle w:val="Emphasis"/>
                <w:rFonts w:ascii="Arial" w:hAnsi="Arial" w:cs="Arial"/>
                <w:color w:val="auto"/>
              </w:rPr>
              <w:t>|</w:t>
            </w:r>
            <w:r w:rsidR="00863021" w:rsidRPr="007B377C">
              <w:rPr>
                <w:rFonts w:ascii="Arial" w:hAnsi="Arial" w:cs="Arial"/>
                <w:color w:val="auto"/>
              </w:rPr>
              <w:t>  </w:t>
            </w:r>
            <w:r w:rsidR="00233786" w:rsidRPr="007B377C">
              <w:rPr>
                <w:rFonts w:ascii="Arial" w:hAnsi="Arial" w:cs="Arial"/>
                <w:color w:val="auto"/>
              </w:rPr>
              <w:t>860-526-8393</w:t>
            </w:r>
          </w:p>
        </w:tc>
      </w:tr>
      <w:tr w:rsidR="007B377C" w:rsidRPr="007B377C" w:rsidTr="00652588">
        <w:trPr>
          <w:gridAfter w:val="1"/>
          <w:wAfter w:w="126" w:type="dxa"/>
        </w:trPr>
        <w:tc>
          <w:tcPr>
            <w:tcW w:w="2070" w:type="dxa"/>
          </w:tcPr>
          <w:p w:rsidR="0084456D" w:rsidRPr="007B377C" w:rsidRDefault="00863021" w:rsidP="002910F7">
            <w:pPr>
              <w:pStyle w:val="Heading1"/>
              <w:rPr>
                <w:rFonts w:cstheme="minorHAnsi"/>
                <w:color w:val="auto"/>
              </w:rPr>
            </w:pPr>
            <w:r w:rsidRPr="007B377C">
              <w:rPr>
                <w:rFonts w:cstheme="minorHAnsi"/>
                <w:color w:val="auto"/>
              </w:rPr>
              <w:t>Objective</w:t>
            </w:r>
          </w:p>
        </w:tc>
        <w:tc>
          <w:tcPr>
            <w:tcW w:w="7650" w:type="dxa"/>
            <w:gridSpan w:val="2"/>
          </w:tcPr>
          <w:p w:rsidR="0084456D" w:rsidRPr="007B377C" w:rsidRDefault="00E71967" w:rsidP="002910F7">
            <w:pPr>
              <w:spacing w:line="240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To attain job experience in an IT field. </w:t>
            </w:r>
            <w:bookmarkStart w:id="0" w:name="_GoBack"/>
            <w:bookmarkEnd w:id="0"/>
          </w:p>
        </w:tc>
      </w:tr>
      <w:tr w:rsidR="007B377C" w:rsidRPr="007B377C" w:rsidTr="00652588">
        <w:trPr>
          <w:gridAfter w:val="1"/>
          <w:wAfter w:w="126" w:type="dxa"/>
        </w:trPr>
        <w:tc>
          <w:tcPr>
            <w:tcW w:w="2070" w:type="dxa"/>
          </w:tcPr>
          <w:p w:rsidR="0084456D" w:rsidRPr="007B377C" w:rsidRDefault="00233786" w:rsidP="002910F7">
            <w:pPr>
              <w:pStyle w:val="Heading1"/>
              <w:rPr>
                <w:rFonts w:cstheme="minorHAnsi"/>
                <w:color w:val="auto"/>
              </w:rPr>
            </w:pPr>
            <w:r w:rsidRPr="007B377C">
              <w:rPr>
                <w:rFonts w:cstheme="minorHAnsi"/>
                <w:color w:val="auto"/>
              </w:rPr>
              <w:t>Certifications &amp; Software experience</w:t>
            </w:r>
          </w:p>
        </w:tc>
        <w:tc>
          <w:tcPr>
            <w:tcW w:w="7650" w:type="dxa"/>
            <w:gridSpan w:val="2"/>
          </w:tcPr>
          <w:p w:rsidR="00233786" w:rsidRPr="007B377C" w:rsidRDefault="00233786" w:rsidP="002910F7">
            <w:p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I am certified in the following programs: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Microsoft Office 2013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Microsoft Access 2013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Microsoft PowerPoint 2013</w:t>
            </w:r>
            <w:r w:rsidR="00A8031B" w:rsidRPr="007B377C">
              <w:rPr>
                <w:rFonts w:ascii="Arial" w:hAnsi="Arial" w:cs="Arial"/>
                <w:color w:val="auto"/>
              </w:rPr>
              <w:t>-2010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Microsoft Excel 2013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Microsoft Word 2013</w:t>
            </w:r>
          </w:p>
          <w:p w:rsidR="00A8031B" w:rsidRDefault="00A8031B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Windows Server Administration Fundamentals</w:t>
            </w:r>
          </w:p>
          <w:p w:rsidR="007B377C" w:rsidRPr="007B377C" w:rsidRDefault="007B377C" w:rsidP="002910F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Adobe Dreamweaver CS6</w:t>
            </w:r>
          </w:p>
          <w:p w:rsidR="00233786" w:rsidRPr="007B377C" w:rsidRDefault="00233786" w:rsidP="002910F7">
            <w:p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And I have experience in: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Adobe Photoshop Cs6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Adobe Flash Cs6</w:t>
            </w:r>
          </w:p>
          <w:p w:rsidR="00233786" w:rsidRPr="007B377C" w:rsidRDefault="00233786" w:rsidP="002910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Minor Knowledge of HTML5</w:t>
            </w:r>
          </w:p>
        </w:tc>
      </w:tr>
      <w:tr w:rsidR="007B377C" w:rsidRPr="007B377C" w:rsidTr="00652588">
        <w:trPr>
          <w:gridAfter w:val="1"/>
          <w:wAfter w:w="126" w:type="dxa"/>
        </w:trPr>
        <w:tc>
          <w:tcPr>
            <w:tcW w:w="2070" w:type="dxa"/>
          </w:tcPr>
          <w:p w:rsidR="0084456D" w:rsidRPr="007B377C" w:rsidRDefault="00527A81" w:rsidP="002910F7">
            <w:pPr>
              <w:pStyle w:val="Heading1"/>
              <w:rPr>
                <w:rFonts w:cstheme="minorHAnsi"/>
                <w:color w:val="auto"/>
              </w:rPr>
            </w:pPr>
            <w:r w:rsidRPr="007B377C">
              <w:rPr>
                <w:rFonts w:cstheme="minorHAnsi"/>
                <w:color w:val="auto"/>
              </w:rPr>
              <w:t xml:space="preserve">Job </w:t>
            </w:r>
            <w:r w:rsidR="00863021" w:rsidRPr="007B377C">
              <w:rPr>
                <w:rFonts w:cstheme="minorHAnsi"/>
                <w:color w:val="auto"/>
              </w:rPr>
              <w:t>Experience</w:t>
            </w:r>
          </w:p>
        </w:tc>
        <w:tc>
          <w:tcPr>
            <w:tcW w:w="7650" w:type="dxa"/>
            <w:gridSpan w:val="2"/>
          </w:tcPr>
          <w:p w:rsidR="0084456D" w:rsidRPr="007B377C" w:rsidRDefault="002910F7" w:rsidP="002910F7">
            <w:pPr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While I have not had a job before, my work at a tech school has given me many opportunities to work such as:</w:t>
            </w:r>
          </w:p>
          <w:p w:rsidR="002910F7" w:rsidRPr="007B377C" w:rsidRDefault="002910F7" w:rsidP="002910F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Fixing electronics and computers as production work.</w:t>
            </w:r>
          </w:p>
          <w:p w:rsidR="002910F7" w:rsidRPr="007B377C" w:rsidRDefault="002910F7" w:rsidP="002910F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Troubleshooting technical issues in technical and academic classes.</w:t>
            </w:r>
          </w:p>
          <w:p w:rsidR="002910F7" w:rsidRPr="007B377C" w:rsidRDefault="002910F7" w:rsidP="002910F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007B377C">
              <w:rPr>
                <w:rFonts w:ascii="Arial" w:hAnsi="Arial" w:cs="Arial"/>
                <w:color w:val="auto"/>
              </w:rPr>
              <w:t>Attending phone calls regarding technical support and contact information.</w:t>
            </w:r>
          </w:p>
        </w:tc>
      </w:tr>
      <w:tr w:rsidR="007B377C" w:rsidRPr="007B377C" w:rsidTr="00652588">
        <w:trPr>
          <w:gridAfter w:val="1"/>
          <w:wAfter w:w="126" w:type="dxa"/>
        </w:trPr>
        <w:tc>
          <w:tcPr>
            <w:tcW w:w="2070" w:type="dxa"/>
          </w:tcPr>
          <w:p w:rsidR="0084456D" w:rsidRPr="007B377C" w:rsidRDefault="00863021" w:rsidP="002910F7">
            <w:pPr>
              <w:pStyle w:val="Heading1"/>
              <w:rPr>
                <w:rFonts w:cstheme="minorHAnsi"/>
                <w:color w:val="auto"/>
              </w:rPr>
            </w:pPr>
            <w:r w:rsidRPr="007B377C">
              <w:rPr>
                <w:rFonts w:cstheme="minorHAnsi"/>
                <w:color w:val="auto"/>
              </w:rPr>
              <w:t>Education</w:t>
            </w:r>
          </w:p>
        </w:tc>
        <w:tc>
          <w:tcPr>
            <w:tcW w:w="7650" w:type="dxa"/>
            <w:gridSpan w:val="2"/>
          </w:tcPr>
          <w:sdt>
            <w:sdtPr>
              <w:rPr>
                <w:rFonts w:ascii="Arial" w:hAnsi="Arial" w:cs="Arial"/>
                <w:caps w:val="0"/>
                <w:color w:val="auto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Arial" w:hAnsi="Arial" w:cs="Arial"/>
                    <w:caps w:val="0"/>
                    <w:color w:val="auto"/>
                    <w:kern w:val="0"/>
                  </w:rPr>
                  <w:id w:val="-1126388115"/>
                  <w:placeholder>
                    <w:docPart w:val="CB477FB4B63B4D5EB546A629FECBF3AF"/>
                  </w:placeholder>
                  <w15:repeatingSectionItem/>
                </w:sdtPr>
                <w:sdtEndPr/>
                <w:sdtContent>
                  <w:p w:rsidR="0084456D" w:rsidRPr="007B377C" w:rsidRDefault="002910F7" w:rsidP="002910F7">
                    <w:pPr>
                      <w:pStyle w:val="Heading2"/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Style w:val="Strong"/>
                        <w:rFonts w:ascii="Arial" w:hAnsi="Arial" w:cs="Arial"/>
                        <w:color w:val="auto"/>
                      </w:rPr>
                      <w:t>Vinal Technical High School</w:t>
                    </w:r>
                    <w:r w:rsidR="00863021" w:rsidRPr="007B377C">
                      <w:rPr>
                        <w:rFonts w:ascii="Arial" w:hAnsi="Arial" w:cs="Arial"/>
                        <w:color w:val="auto"/>
                      </w:rPr>
                      <w:t xml:space="preserve">, </w:t>
                    </w:r>
                    <w:r w:rsidRPr="007B377C">
                      <w:rPr>
                        <w:rFonts w:ascii="Arial" w:hAnsi="Arial" w:cs="Arial"/>
                        <w:color w:val="auto"/>
                      </w:rPr>
                      <w:t xml:space="preserve">16 Daniel’s street Middletown </w:t>
                    </w:r>
                  </w:p>
                  <w:p w:rsidR="0084456D" w:rsidRPr="007B377C" w:rsidRDefault="002910F7" w:rsidP="002910F7">
                    <w:pPr>
                      <w:pStyle w:val="Heading3"/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Fonts w:ascii="Arial" w:hAnsi="Arial" w:cs="Arial"/>
                        <w:color w:val="auto"/>
                      </w:rPr>
                      <w:t>Estimated date of graduation: 2017</w:t>
                    </w:r>
                  </w:p>
                  <w:p w:rsidR="0084456D" w:rsidRPr="007B377C" w:rsidRDefault="002910F7" w:rsidP="002910F7">
                    <w:pPr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Fonts w:ascii="Arial" w:hAnsi="Arial" w:cs="Arial"/>
                        <w:color w:val="auto"/>
                      </w:rPr>
                      <w:t>My current year average in my technical field of Information Systems Technology is 99</w:t>
                    </w:r>
                    <w:r w:rsidR="00D054A9" w:rsidRPr="007B377C">
                      <w:rPr>
                        <w:rFonts w:ascii="Arial" w:hAnsi="Arial" w:cs="Arial"/>
                        <w:color w:val="auto"/>
                      </w:rPr>
                      <w:t>,</w:t>
                    </w:r>
                    <w:r w:rsidR="00A8031B" w:rsidRPr="007B377C">
                      <w:rPr>
                        <w:rFonts w:ascii="Arial" w:hAnsi="Arial" w:cs="Arial"/>
                        <w:color w:val="auto"/>
                      </w:rPr>
                      <w:t xml:space="preserve"> (Q4-2015-16)</w:t>
                    </w:r>
                    <w:r w:rsidR="00D054A9" w:rsidRPr="007B377C">
                      <w:rPr>
                        <w:rFonts w:ascii="Arial" w:hAnsi="Arial" w:cs="Arial"/>
                        <w:color w:val="auto"/>
                      </w:rPr>
                      <w:t xml:space="preserve"> and my GPA is 97.542 on a 100-</w:t>
                    </w:r>
                    <w:r w:rsidRPr="007B377C">
                      <w:rPr>
                        <w:rFonts w:ascii="Arial" w:hAnsi="Arial" w:cs="Arial"/>
                        <w:color w:val="auto"/>
                      </w:rPr>
                      <w:t xml:space="preserve">point scale and 4.0 </w:t>
                    </w:r>
                    <w:r w:rsidR="00D054A9" w:rsidRPr="007B377C">
                      <w:rPr>
                        <w:rFonts w:ascii="Arial" w:hAnsi="Arial" w:cs="Arial"/>
                        <w:color w:val="auto"/>
                      </w:rPr>
                      <w:t>on a 4.0</w:t>
                    </w:r>
                    <w:r w:rsidR="00A8031B" w:rsidRPr="007B377C">
                      <w:rPr>
                        <w:rFonts w:ascii="Arial" w:hAnsi="Arial" w:cs="Arial"/>
                        <w:color w:val="auto"/>
                      </w:rPr>
                      <w:t xml:space="preserve"> scale.</w:t>
                    </w:r>
                  </w:p>
                </w:sdtContent>
              </w:sdt>
            </w:sdtContent>
          </w:sdt>
        </w:tc>
      </w:tr>
      <w:tr w:rsidR="007B377C" w:rsidRPr="007B377C" w:rsidTr="00E71967">
        <w:trPr>
          <w:gridAfter w:val="2"/>
          <w:wAfter w:w="2196" w:type="dxa"/>
          <w:trHeight w:val="80"/>
        </w:trPr>
        <w:tc>
          <w:tcPr>
            <w:tcW w:w="7650" w:type="dxa"/>
            <w:gridSpan w:val="2"/>
          </w:tcPr>
          <w:p w:rsidR="00005521" w:rsidRPr="007B377C" w:rsidRDefault="00005521" w:rsidP="002910F7">
            <w:pPr>
              <w:spacing w:line="240" w:lineRule="auto"/>
              <w:rPr>
                <w:rFonts w:ascii="Arial" w:hAnsi="Arial" w:cs="Arial"/>
                <w:color w:val="auto"/>
              </w:rPr>
            </w:pPr>
          </w:p>
        </w:tc>
      </w:tr>
      <w:tr w:rsidR="0084456D" w:rsidRPr="007B377C" w:rsidTr="00E71967">
        <w:trPr>
          <w:gridAfter w:val="1"/>
          <w:wAfter w:w="126" w:type="dxa"/>
          <w:trHeight w:val="684"/>
        </w:trPr>
        <w:tc>
          <w:tcPr>
            <w:tcW w:w="2070" w:type="dxa"/>
          </w:tcPr>
          <w:p w:rsidR="0084456D" w:rsidRPr="007B377C" w:rsidRDefault="00863021" w:rsidP="002910F7">
            <w:pPr>
              <w:pStyle w:val="Heading1"/>
              <w:rPr>
                <w:rFonts w:cstheme="minorHAnsi"/>
                <w:color w:val="auto"/>
              </w:rPr>
            </w:pPr>
            <w:r w:rsidRPr="007B377C">
              <w:rPr>
                <w:rFonts w:cstheme="minorHAnsi"/>
                <w:color w:val="auto"/>
              </w:rPr>
              <w:t>References</w:t>
            </w:r>
          </w:p>
        </w:tc>
        <w:tc>
          <w:tcPr>
            <w:tcW w:w="7650" w:type="dxa"/>
            <w:gridSpan w:val="2"/>
          </w:tcPr>
          <w:sdt>
            <w:sdtPr>
              <w:rPr>
                <w:rFonts w:ascii="Arial" w:hAnsi="Arial" w:cs="Arial"/>
                <w:caps w:val="0"/>
                <w:color w:val="auto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Arial" w:hAnsi="Arial" w:cs="Arial"/>
                    <w:caps w:val="0"/>
                    <w:color w:val="auto"/>
                    <w:kern w:val="0"/>
                  </w:rPr>
                  <w:id w:val="-1368215953"/>
                  <w:placeholder>
                    <w:docPart w:val="CB477FB4B63B4D5EB546A629FECBF3AF"/>
                  </w:placeholder>
                  <w15:color w:val="C0C0C0"/>
                  <w15:repeatingSectionItem/>
                </w:sdtPr>
                <w:sdtEndPr/>
                <w:sdtContent>
                  <w:p w:rsidR="0084456D" w:rsidRPr="007B377C" w:rsidRDefault="00233786" w:rsidP="002910F7">
                    <w:pPr>
                      <w:pStyle w:val="Heading2"/>
                      <w:spacing w:line="240" w:lineRule="auto"/>
                      <w:rPr>
                        <w:rFonts w:ascii="Arial" w:hAnsi="Arial" w:cs="Arial"/>
                        <w:color w:val="auto"/>
                        <w:szCs w:val="16"/>
                      </w:rPr>
                    </w:pPr>
                    <w:r w:rsidRPr="007B377C">
                      <w:rPr>
                        <w:rStyle w:val="Strong"/>
                        <w:rFonts w:ascii="Arial" w:hAnsi="Arial" w:cs="Arial"/>
                        <w:color w:val="auto"/>
                      </w:rPr>
                      <w:t>Joe Szydlowsky</w:t>
                    </w:r>
                    <w:r w:rsidR="00863021" w:rsidRPr="007B377C">
                      <w:rPr>
                        <w:rFonts w:ascii="Arial" w:hAnsi="Arial" w:cs="Arial"/>
                        <w:color w:val="auto"/>
                      </w:rPr>
                      <w:t xml:space="preserve">, </w:t>
                    </w:r>
                    <w:r w:rsidRPr="007B377C">
                      <w:rPr>
                        <w:rFonts w:ascii="Arial" w:hAnsi="Arial" w:cs="Arial"/>
                        <w:color w:val="auto"/>
                      </w:rPr>
                      <w:t>Teacher</w:t>
                    </w:r>
                  </w:p>
                  <w:p w:rsidR="0084456D" w:rsidRPr="007B377C" w:rsidRDefault="00233786" w:rsidP="002910F7">
                    <w:pPr>
                      <w:pStyle w:val="Heading3"/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Fonts w:ascii="Arial" w:hAnsi="Arial" w:cs="Arial"/>
                        <w:color w:val="auto"/>
                      </w:rPr>
                      <w:t>Vinal Technical High school</w:t>
                    </w:r>
                  </w:p>
                  <w:p w:rsidR="00233786" w:rsidRPr="007B377C" w:rsidRDefault="00233786" w:rsidP="002910F7">
                    <w:pPr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Fonts w:ascii="Arial" w:hAnsi="Arial" w:cs="Arial"/>
                        <w:color w:val="auto"/>
                      </w:rPr>
                      <w:t>Joseph.Szydlowski@ct.gov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aps w:val="0"/>
                    <w:color w:val="auto"/>
                    <w:kern w:val="0"/>
                  </w:rPr>
                  <w:id w:val="-1306849600"/>
                  <w:placeholder>
                    <w:docPart w:val="5AF48EDBF39E4187A758B0CC939B09A8"/>
                  </w:placeholder>
                  <w15:color w:val="C0C0C0"/>
                  <w15:repeatingSectionItem/>
                </w:sdtPr>
                <w:sdtEndPr/>
                <w:sdtContent>
                  <w:p w:rsidR="00233786" w:rsidRPr="007B377C" w:rsidRDefault="00D054A9" w:rsidP="002910F7">
                    <w:pPr>
                      <w:pStyle w:val="Heading2"/>
                      <w:spacing w:line="240" w:lineRule="auto"/>
                      <w:rPr>
                        <w:rFonts w:ascii="Arial" w:hAnsi="Arial" w:cs="Arial"/>
                        <w:color w:val="auto"/>
                        <w:szCs w:val="16"/>
                      </w:rPr>
                    </w:pPr>
                    <w:r w:rsidRPr="007B377C">
                      <w:rPr>
                        <w:rStyle w:val="Strong"/>
                        <w:rFonts w:ascii="Arial" w:hAnsi="Arial" w:cs="Arial"/>
                        <w:color w:val="auto"/>
                      </w:rPr>
                      <w:t>roseAnn Vaughan</w:t>
                    </w:r>
                    <w:r w:rsidR="00233786" w:rsidRPr="007B377C">
                      <w:rPr>
                        <w:rFonts w:ascii="Arial" w:hAnsi="Arial" w:cs="Arial"/>
                        <w:color w:val="auto"/>
                      </w:rPr>
                      <w:t>, Teacher</w:t>
                    </w:r>
                  </w:p>
                  <w:p w:rsidR="00233786" w:rsidRPr="007B377C" w:rsidRDefault="00233786" w:rsidP="002910F7">
                    <w:pPr>
                      <w:pStyle w:val="Heading3"/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Fonts w:ascii="Arial" w:hAnsi="Arial" w:cs="Arial"/>
                        <w:color w:val="auto"/>
                      </w:rPr>
                      <w:t>Vinal Technical High school</w:t>
                    </w:r>
                  </w:p>
                  <w:p w:rsidR="0084456D" w:rsidRPr="007B377C" w:rsidRDefault="00D054A9" w:rsidP="002910F7">
                    <w:pPr>
                      <w:spacing w:line="240" w:lineRule="auto"/>
                      <w:rPr>
                        <w:rFonts w:ascii="Arial" w:hAnsi="Arial" w:cs="Arial"/>
                        <w:color w:val="auto"/>
                      </w:rPr>
                    </w:pPr>
                    <w:r w:rsidRPr="007B377C">
                      <w:rPr>
                        <w:rFonts w:ascii="Arial" w:hAnsi="Arial" w:cs="Arial"/>
                        <w:color w:val="auto"/>
                      </w:rPr>
                      <w:t>Roseann.Vaughan@ct.gov</w:t>
                    </w:r>
                  </w:p>
                </w:sdtContent>
              </w:sdt>
            </w:sdtContent>
          </w:sdt>
        </w:tc>
      </w:tr>
    </w:tbl>
    <w:p w:rsidR="0084456D" w:rsidRPr="007B377C" w:rsidRDefault="0084456D" w:rsidP="002910F7">
      <w:pPr>
        <w:spacing w:line="240" w:lineRule="auto"/>
        <w:rPr>
          <w:color w:val="auto"/>
        </w:rPr>
      </w:pPr>
    </w:p>
    <w:sectPr w:rsidR="0084456D" w:rsidRPr="007B377C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638" w:rsidRDefault="00B60638">
      <w:pPr>
        <w:spacing w:after="0" w:line="240" w:lineRule="auto"/>
      </w:pPr>
      <w:r>
        <w:separator/>
      </w:r>
    </w:p>
  </w:endnote>
  <w:endnote w:type="continuationSeparator" w:id="0">
    <w:p w:rsidR="00B60638" w:rsidRDefault="00B6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56D" w:rsidRDefault="0086302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8031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638" w:rsidRDefault="00B60638">
      <w:pPr>
        <w:spacing w:after="0" w:line="240" w:lineRule="auto"/>
      </w:pPr>
      <w:r>
        <w:separator/>
      </w:r>
    </w:p>
  </w:footnote>
  <w:footnote w:type="continuationSeparator" w:id="0">
    <w:p w:rsidR="00B60638" w:rsidRDefault="00B6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7B3"/>
    <w:multiLevelType w:val="hybridMultilevel"/>
    <w:tmpl w:val="5A70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93432"/>
    <w:multiLevelType w:val="hybridMultilevel"/>
    <w:tmpl w:val="480E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99E"/>
    <w:multiLevelType w:val="hybridMultilevel"/>
    <w:tmpl w:val="A5AC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86"/>
    <w:rsid w:val="00005521"/>
    <w:rsid w:val="00233786"/>
    <w:rsid w:val="002910F7"/>
    <w:rsid w:val="00527A81"/>
    <w:rsid w:val="00652588"/>
    <w:rsid w:val="007B377C"/>
    <w:rsid w:val="0084456D"/>
    <w:rsid w:val="00863021"/>
    <w:rsid w:val="008B2B4E"/>
    <w:rsid w:val="00A8031B"/>
    <w:rsid w:val="00B60638"/>
    <w:rsid w:val="00D054A9"/>
    <w:rsid w:val="00E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42D"/>
  <w15:chartTrackingRefBased/>
  <w15:docId w15:val="{ED99048F-66F2-4C28-A211-BC8071A7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E48312" w:themeColor="accent1"/>
      </w:pBdr>
      <w:spacing w:after="0" w:line="240" w:lineRule="auto"/>
      <w:jc w:val="right"/>
      <w:outlineLvl w:val="0"/>
    </w:pPr>
    <w:rPr>
      <w:b/>
      <w:bCs/>
      <w:caps/>
      <w:color w:val="E48312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E48312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E4831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E48312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E48312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E48312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E48312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2337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652588"/>
    <w:pPr>
      <w:pBdr>
        <w:bottom w:val="single" w:sz="12" w:space="4" w:color="E48312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E48312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2"/>
    <w:rsid w:val="00652588"/>
    <w:rPr>
      <w:rFonts w:asciiTheme="majorHAnsi" w:eastAsiaTheme="majorEastAsia" w:hAnsiTheme="majorHAnsi" w:cstheme="majorBidi"/>
      <w:color w:val="E48312" w:themeColor="accent1"/>
      <w:kern w:val="28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ray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477FB4B63B4D5EB546A629FECB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B4C08-436C-4BC5-970A-D0DFC90DB73C}"/>
      </w:docPartPr>
      <w:docPartBody>
        <w:p w:rsidR="00943F83" w:rsidRDefault="00C12497">
          <w:pPr>
            <w:pStyle w:val="CB477FB4B63B4D5EB546A629FECBF3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F48EDBF39E4187A758B0CC939B0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201A2-ECD2-4708-A8C7-17B165438614}"/>
      </w:docPartPr>
      <w:docPartBody>
        <w:p w:rsidR="00943F83" w:rsidRDefault="00BD0AD1" w:rsidP="00BD0AD1">
          <w:pPr>
            <w:pStyle w:val="5AF48EDBF39E4187A758B0CC939B09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77C8BBC4F948E3A42C841058893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53E75-374F-4AD8-AA67-EF29D5AFFD28}"/>
      </w:docPartPr>
      <w:docPartBody>
        <w:p w:rsidR="00EF059F" w:rsidRDefault="00E62146" w:rsidP="00E62146">
          <w:pPr>
            <w:pStyle w:val="3877C8BBC4F948E3A42C84105889365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1"/>
    <w:rsid w:val="00943F83"/>
    <w:rsid w:val="00BD0AD1"/>
    <w:rsid w:val="00BE3E4C"/>
    <w:rsid w:val="00C12497"/>
    <w:rsid w:val="00E62146"/>
    <w:rsid w:val="00EF059F"/>
    <w:rsid w:val="00F5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8D12081284339843172013D17C37B">
    <w:name w:val="9758D12081284339843172013D17C37B"/>
  </w:style>
  <w:style w:type="paragraph" w:customStyle="1" w:styleId="DF3D5D945ACD4306A1F9AC2E5EABEFF8">
    <w:name w:val="DF3D5D945ACD4306A1F9AC2E5EABEFF8"/>
  </w:style>
  <w:style w:type="paragraph" w:customStyle="1" w:styleId="27E1EB0A6CFB405EA162519389F7F255">
    <w:name w:val="27E1EB0A6CFB405EA162519389F7F255"/>
  </w:style>
  <w:style w:type="paragraph" w:customStyle="1" w:styleId="D39D010F5339447789B105B76145F102">
    <w:name w:val="D39D010F5339447789B105B76145F102"/>
  </w:style>
  <w:style w:type="paragraph" w:customStyle="1" w:styleId="B1E8F3F75B874FF0B2152ADFB7E0C266">
    <w:name w:val="B1E8F3F75B874FF0B2152ADFB7E0C266"/>
  </w:style>
  <w:style w:type="paragraph" w:customStyle="1" w:styleId="132A5964D83E4A49A84DC1B0B8B31DDD">
    <w:name w:val="132A5964D83E4A49A84DC1B0B8B31DDD"/>
  </w:style>
  <w:style w:type="character" w:styleId="PlaceholderText">
    <w:name w:val="Placeholder Text"/>
    <w:basedOn w:val="DefaultParagraphFont"/>
    <w:uiPriority w:val="99"/>
    <w:semiHidden/>
    <w:rsid w:val="00F51ADD"/>
    <w:rPr>
      <w:color w:val="808080"/>
    </w:rPr>
  </w:style>
  <w:style w:type="paragraph" w:customStyle="1" w:styleId="CB477FB4B63B4D5EB546A629FECBF3AF">
    <w:name w:val="CB477FB4B63B4D5EB546A629FECBF3AF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939508FD723484EBC6FF8A0D7D2EE58">
    <w:name w:val="3939508FD723484EBC6FF8A0D7D2EE58"/>
  </w:style>
  <w:style w:type="paragraph" w:customStyle="1" w:styleId="726D95B2710C4248942DD0E1726F41E6">
    <w:name w:val="726D95B2710C4248942DD0E1726F41E6"/>
  </w:style>
  <w:style w:type="paragraph" w:customStyle="1" w:styleId="18210ECF66BC47DBA448F7B28FABEB02">
    <w:name w:val="18210ECF66BC47DBA448F7B28FABEB02"/>
  </w:style>
  <w:style w:type="paragraph" w:customStyle="1" w:styleId="F87D013813834E4DA3E8A6937B395C04">
    <w:name w:val="F87D013813834E4DA3E8A6937B395C04"/>
  </w:style>
  <w:style w:type="paragraph" w:customStyle="1" w:styleId="10F43EF7DB5A4BDB80591E044B18BB05">
    <w:name w:val="10F43EF7DB5A4BDB80591E044B18BB05"/>
  </w:style>
  <w:style w:type="paragraph" w:customStyle="1" w:styleId="E9B0BF2E1A2043AAA0A747663E3BF57F">
    <w:name w:val="E9B0BF2E1A2043AAA0A747663E3BF57F"/>
  </w:style>
  <w:style w:type="paragraph" w:customStyle="1" w:styleId="EEFE2171137F476C849C103BECD1AEDD">
    <w:name w:val="EEFE2171137F476C849C103BECD1AEDD"/>
  </w:style>
  <w:style w:type="paragraph" w:customStyle="1" w:styleId="712170B077B74C599D1F1AF2E1EBC985">
    <w:name w:val="712170B077B74C599D1F1AF2E1EBC985"/>
  </w:style>
  <w:style w:type="paragraph" w:customStyle="1" w:styleId="0DD9DE2305C4446EA17D84539EE52ACD">
    <w:name w:val="0DD9DE2305C4446EA17D84539EE52ACD"/>
  </w:style>
  <w:style w:type="paragraph" w:customStyle="1" w:styleId="BA2116C82C6542EF873691714C3CEE66">
    <w:name w:val="BA2116C82C6542EF873691714C3CEE66"/>
  </w:style>
  <w:style w:type="paragraph" w:customStyle="1" w:styleId="9A316ADD73D54228964EC6856A0E8498">
    <w:name w:val="9A316ADD73D54228964EC6856A0E8498"/>
  </w:style>
  <w:style w:type="paragraph" w:customStyle="1" w:styleId="D094180B9A1345BC8DA3008386E333F2">
    <w:name w:val="D094180B9A1345BC8DA3008386E333F2"/>
  </w:style>
  <w:style w:type="paragraph" w:customStyle="1" w:styleId="A4538B89D0D04FF9B7A8C6CC9B19EB72">
    <w:name w:val="A4538B89D0D04FF9B7A8C6CC9B19EB72"/>
  </w:style>
  <w:style w:type="paragraph" w:customStyle="1" w:styleId="9A19D983AE024395BEA589B83751C6AA">
    <w:name w:val="9A19D983AE024395BEA589B83751C6AA"/>
  </w:style>
  <w:style w:type="paragraph" w:customStyle="1" w:styleId="5AF48EDBF39E4187A758B0CC939B09A8">
    <w:name w:val="5AF48EDBF39E4187A758B0CC939B09A8"/>
    <w:rsid w:val="00BD0AD1"/>
  </w:style>
  <w:style w:type="paragraph" w:customStyle="1" w:styleId="D303A2FD7F164B4C84F211F5B9804940">
    <w:name w:val="D303A2FD7F164B4C84F211F5B9804940"/>
    <w:rsid w:val="00943F83"/>
  </w:style>
  <w:style w:type="paragraph" w:customStyle="1" w:styleId="9B499691ED894243921C11F379AB163F">
    <w:name w:val="9B499691ED894243921C11F379AB163F"/>
    <w:rsid w:val="00943F83"/>
  </w:style>
  <w:style w:type="paragraph" w:customStyle="1" w:styleId="0C4487183B2345C9A8FE0787D1045D39">
    <w:name w:val="0C4487183B2345C9A8FE0787D1045D39"/>
    <w:rsid w:val="00E62146"/>
  </w:style>
  <w:style w:type="paragraph" w:customStyle="1" w:styleId="5CBCF28B9EC446759FDF712E457961E3">
    <w:name w:val="5CBCF28B9EC446759FDF712E457961E3"/>
    <w:rsid w:val="00E62146"/>
  </w:style>
  <w:style w:type="paragraph" w:customStyle="1" w:styleId="57E24720437E4DF0B0E9DDA2EDFBF8C8">
    <w:name w:val="57E24720437E4DF0B0E9DDA2EDFBF8C8"/>
    <w:rsid w:val="00E62146"/>
  </w:style>
  <w:style w:type="paragraph" w:customStyle="1" w:styleId="083D01106B424363A0834F6F971472AE">
    <w:name w:val="083D01106B424363A0834F6F971472AE"/>
    <w:rsid w:val="00E62146"/>
  </w:style>
  <w:style w:type="paragraph" w:customStyle="1" w:styleId="9C732E3DB8BB40AEB39D375A0F9F4234">
    <w:name w:val="9C732E3DB8BB40AEB39D375A0F9F4234"/>
    <w:rsid w:val="00E62146"/>
  </w:style>
  <w:style w:type="paragraph" w:customStyle="1" w:styleId="BD23FA3FEF8F4D2CBE49ACC277FDA423">
    <w:name w:val="BD23FA3FEF8F4D2CBE49ACC277FDA423"/>
    <w:rsid w:val="00E62146"/>
  </w:style>
  <w:style w:type="paragraph" w:customStyle="1" w:styleId="23DBD18631714A7EBEF227BFE3947ADC">
    <w:name w:val="23DBD18631714A7EBEF227BFE3947ADC"/>
    <w:rsid w:val="00E62146"/>
  </w:style>
  <w:style w:type="paragraph" w:customStyle="1" w:styleId="3877C8BBC4F948E3A42C84105889365A">
    <w:name w:val="3877C8BBC4F948E3A42C84105889365A"/>
    <w:rsid w:val="00E62146"/>
  </w:style>
  <w:style w:type="paragraph" w:customStyle="1" w:styleId="E8574E2C24E1472ABDAEC603773DA3FA">
    <w:name w:val="E8574E2C24E1472ABDAEC603773DA3FA"/>
    <w:rsid w:val="00F51ADD"/>
  </w:style>
  <w:style w:type="paragraph" w:customStyle="1" w:styleId="32F1C5F5BC3B4B02A7B7B8EB405A9D4A">
    <w:name w:val="32F1C5F5BC3B4B02A7B7B8EB405A9D4A"/>
    <w:rsid w:val="00F51ADD"/>
  </w:style>
  <w:style w:type="paragraph" w:customStyle="1" w:styleId="E3DA24D8357944DB9BBD262F5E5E51C4">
    <w:name w:val="E3DA24D8357944DB9BBD262F5E5E51C4"/>
    <w:rsid w:val="00F51ADD"/>
  </w:style>
  <w:style w:type="paragraph" w:customStyle="1" w:styleId="736F5FB939BB4875B1236BF565EBA9B9">
    <w:name w:val="736F5FB939BB4875B1236BF565EBA9B9"/>
    <w:rsid w:val="00F51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89FE8-5AE2-4FA7-89D2-648A191B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88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Murray</dc:creator>
  <cp:keywords/>
  <dc:description/>
  <cp:lastModifiedBy>Alden Murray</cp:lastModifiedBy>
  <cp:revision>6</cp:revision>
  <dcterms:created xsi:type="dcterms:W3CDTF">2016-03-24T12:52:00Z</dcterms:created>
  <dcterms:modified xsi:type="dcterms:W3CDTF">2016-10-13T11:46:00Z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